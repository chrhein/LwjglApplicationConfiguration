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1DD" w:rsidRDefault="005259CC">
      <w:pPr>
        <w:pStyle w:val="Heading1"/>
      </w:pPr>
      <w:r>
        <w:t xml:space="preserve">Mandatory 2 - </w:t>
      </w:r>
      <w:r w:rsidR="00463148">
        <w:t>L</w:t>
      </w:r>
      <w:r w:rsidR="00CC7A2B">
        <w:t>wjglApplicationConfiguration</w:t>
      </w:r>
    </w:p>
    <w:p w:rsidR="007E41DD" w:rsidRDefault="005259CC" w:rsidP="005259CC">
      <w:pPr>
        <w:pStyle w:val="ListBullet"/>
      </w:pPr>
      <w:r>
        <w:t>Subtask 1</w:t>
      </w:r>
    </w:p>
    <w:p w:rsidR="005259CC" w:rsidRDefault="005259CC" w:rsidP="005259CC">
      <w:pPr>
        <w:pStyle w:val="ListBullet"/>
        <w:numPr>
          <w:ilvl w:val="1"/>
          <w:numId w:val="3"/>
        </w:numPr>
      </w:pPr>
      <w:r>
        <w:t>Group name:</w:t>
      </w:r>
      <w:r w:rsidR="00CC7A2B">
        <w:t xml:space="preserve"> LwjglApplicationConfiguration</w:t>
      </w:r>
    </w:p>
    <w:p w:rsidR="005259CC" w:rsidRDefault="005259CC" w:rsidP="005259CC">
      <w:pPr>
        <w:pStyle w:val="ListBullet"/>
        <w:numPr>
          <w:ilvl w:val="1"/>
          <w:numId w:val="3"/>
        </w:numPr>
      </w:pPr>
      <w:r>
        <w:t>Team leader: Christian Hein</w:t>
      </w:r>
    </w:p>
    <w:p w:rsidR="005259CC" w:rsidRDefault="005259CC" w:rsidP="005259CC">
      <w:pPr>
        <w:pStyle w:val="ListBullet"/>
        <w:numPr>
          <w:ilvl w:val="1"/>
          <w:numId w:val="3"/>
        </w:numPr>
      </w:pPr>
      <w:r>
        <w:t>Customer contact: Morten Bergmann</w:t>
      </w:r>
    </w:p>
    <w:p w:rsidR="005259CC" w:rsidRDefault="005259CC" w:rsidP="005259CC">
      <w:pPr>
        <w:pStyle w:val="ListBullet"/>
      </w:pPr>
      <w:r>
        <w:t>Subtask 2</w:t>
      </w:r>
    </w:p>
    <w:p w:rsidR="005259CC" w:rsidRDefault="005259CC" w:rsidP="005259CC">
      <w:pPr>
        <w:pStyle w:val="ListBullet"/>
        <w:numPr>
          <w:ilvl w:val="1"/>
          <w:numId w:val="3"/>
        </w:numPr>
      </w:pPr>
      <w:r>
        <w:t>Overall goal</w:t>
      </w:r>
    </w:p>
    <w:p w:rsidR="005259CC" w:rsidRDefault="003039C6" w:rsidP="005259CC">
      <w:pPr>
        <w:pStyle w:val="ListBullet"/>
        <w:numPr>
          <w:ilvl w:val="2"/>
          <w:numId w:val="3"/>
        </w:numPr>
      </w:pPr>
      <w:r>
        <w:t>Our goal is to make a functional RoboRally game, where user interactions is possible.</w:t>
      </w:r>
    </w:p>
    <w:p w:rsidR="003039C6" w:rsidRDefault="00F54335" w:rsidP="00D42DAF">
      <w:pPr>
        <w:pStyle w:val="ListBullet"/>
        <w:numPr>
          <w:ilvl w:val="1"/>
          <w:numId w:val="3"/>
        </w:numPr>
      </w:pPr>
      <w:r>
        <w:t>System requirements</w:t>
      </w:r>
      <w:r w:rsidR="00D27032">
        <w:t xml:space="preserve"> (minimum viable product)</w:t>
      </w:r>
    </w:p>
    <w:p w:rsidR="00F54335" w:rsidRDefault="00F54335" w:rsidP="00F54335">
      <w:pPr>
        <w:pStyle w:val="ListBullet"/>
        <w:numPr>
          <w:ilvl w:val="2"/>
          <w:numId w:val="3"/>
        </w:numPr>
      </w:pPr>
      <w:r>
        <w:t>Game Board</w:t>
      </w:r>
    </w:p>
    <w:p w:rsidR="007410C2" w:rsidRDefault="007410C2" w:rsidP="007410C2">
      <w:pPr>
        <w:pStyle w:val="ListBullet"/>
        <w:numPr>
          <w:ilvl w:val="3"/>
          <w:numId w:val="3"/>
        </w:numPr>
      </w:pPr>
      <w:r>
        <w:t>One robot per tile</w:t>
      </w:r>
    </w:p>
    <w:p w:rsidR="007410C2" w:rsidRDefault="007410C2" w:rsidP="007410C2">
      <w:pPr>
        <w:pStyle w:val="ListBullet"/>
        <w:numPr>
          <w:ilvl w:val="3"/>
          <w:numId w:val="3"/>
        </w:numPr>
      </w:pPr>
      <w:r>
        <w:t>Walls, both between tiles and on the edges of the board</w:t>
      </w:r>
    </w:p>
    <w:p w:rsidR="007410C2" w:rsidRDefault="00BA518A" w:rsidP="007410C2">
      <w:pPr>
        <w:pStyle w:val="ListBullet"/>
        <w:numPr>
          <w:ilvl w:val="3"/>
          <w:numId w:val="3"/>
        </w:numPr>
      </w:pPr>
      <w:r>
        <w:t>Holes</w:t>
      </w:r>
    </w:p>
    <w:p w:rsidR="00BA518A" w:rsidRDefault="00BA518A" w:rsidP="007410C2">
      <w:pPr>
        <w:pStyle w:val="ListBullet"/>
        <w:numPr>
          <w:ilvl w:val="3"/>
          <w:numId w:val="3"/>
        </w:numPr>
      </w:pPr>
      <w:r>
        <w:t>Lasers</w:t>
      </w:r>
    </w:p>
    <w:p w:rsidR="00BA518A" w:rsidRDefault="00BA518A" w:rsidP="007410C2">
      <w:pPr>
        <w:pStyle w:val="ListBullet"/>
        <w:numPr>
          <w:ilvl w:val="3"/>
          <w:numId w:val="3"/>
        </w:numPr>
      </w:pPr>
      <w:r>
        <w:t>Conveyor belt</w:t>
      </w:r>
    </w:p>
    <w:p w:rsidR="00BA518A" w:rsidRDefault="00BA518A" w:rsidP="007410C2">
      <w:pPr>
        <w:pStyle w:val="ListBullet"/>
        <w:numPr>
          <w:ilvl w:val="3"/>
          <w:numId w:val="3"/>
        </w:numPr>
      </w:pPr>
      <w:r>
        <w:t>Special fields</w:t>
      </w:r>
    </w:p>
    <w:p w:rsidR="00BA518A" w:rsidRDefault="00BA518A" w:rsidP="00BA518A">
      <w:pPr>
        <w:pStyle w:val="ListBullet"/>
        <w:numPr>
          <w:ilvl w:val="4"/>
          <w:numId w:val="3"/>
        </w:numPr>
      </w:pPr>
      <w:r>
        <w:t>Screwdriver</w:t>
      </w:r>
    </w:p>
    <w:p w:rsidR="00BA518A" w:rsidRDefault="00BA518A" w:rsidP="00BA518A">
      <w:pPr>
        <w:pStyle w:val="ListBullet"/>
        <w:numPr>
          <w:ilvl w:val="5"/>
          <w:numId w:val="3"/>
        </w:numPr>
      </w:pPr>
      <w:r>
        <w:t>Move backup</w:t>
      </w:r>
    </w:p>
    <w:p w:rsidR="00BA518A" w:rsidRDefault="00BA518A" w:rsidP="00BA518A">
      <w:pPr>
        <w:pStyle w:val="ListBullet"/>
        <w:numPr>
          <w:ilvl w:val="5"/>
          <w:numId w:val="3"/>
        </w:numPr>
      </w:pPr>
      <w:r>
        <w:t>Repair</w:t>
      </w:r>
    </w:p>
    <w:p w:rsidR="00BA518A" w:rsidRDefault="00BA518A" w:rsidP="00BA518A">
      <w:pPr>
        <w:pStyle w:val="ListBullet"/>
        <w:numPr>
          <w:ilvl w:val="4"/>
          <w:numId w:val="3"/>
        </w:numPr>
      </w:pPr>
      <w:r>
        <w:t>Hammer</w:t>
      </w:r>
    </w:p>
    <w:p w:rsidR="00BA518A" w:rsidRDefault="00BA518A" w:rsidP="00BA518A">
      <w:pPr>
        <w:pStyle w:val="ListBullet"/>
        <w:numPr>
          <w:ilvl w:val="5"/>
          <w:numId w:val="3"/>
        </w:numPr>
      </w:pPr>
      <w:r>
        <w:t>Options</w:t>
      </w:r>
    </w:p>
    <w:p w:rsidR="00F54335" w:rsidRDefault="00F54335" w:rsidP="00F54335">
      <w:pPr>
        <w:pStyle w:val="ListBullet"/>
        <w:numPr>
          <w:ilvl w:val="2"/>
          <w:numId w:val="3"/>
        </w:numPr>
      </w:pPr>
      <w:r>
        <w:lastRenderedPageBreak/>
        <w:t>Player</w:t>
      </w:r>
    </w:p>
    <w:p w:rsidR="00F54335" w:rsidRDefault="00F54335" w:rsidP="00F54335">
      <w:pPr>
        <w:pStyle w:val="ListBullet"/>
        <w:numPr>
          <w:ilvl w:val="2"/>
          <w:numId w:val="3"/>
        </w:numPr>
      </w:pPr>
      <w:r>
        <w:t>Game</w:t>
      </w:r>
      <w:r w:rsidR="001300B2">
        <w:t xml:space="preserve"> </w:t>
      </w:r>
      <w:r>
        <w:t>Piece (robot)</w:t>
      </w:r>
    </w:p>
    <w:p w:rsidR="00F54335" w:rsidRDefault="00F54335" w:rsidP="00F54335">
      <w:pPr>
        <w:pStyle w:val="ListBullet"/>
        <w:numPr>
          <w:ilvl w:val="2"/>
          <w:numId w:val="3"/>
        </w:numPr>
      </w:pPr>
      <w:r>
        <w:t>Program card</w:t>
      </w:r>
    </w:p>
    <w:p w:rsidR="00BA518A" w:rsidRDefault="00BA518A" w:rsidP="00BA518A">
      <w:pPr>
        <w:pStyle w:val="ListBullet"/>
        <w:numPr>
          <w:ilvl w:val="3"/>
          <w:numId w:val="3"/>
        </w:numPr>
      </w:pPr>
      <w:r>
        <w:t>Movements</w:t>
      </w:r>
    </w:p>
    <w:p w:rsidR="00BA518A" w:rsidRDefault="00BA518A" w:rsidP="00BA518A">
      <w:pPr>
        <w:pStyle w:val="ListBullet"/>
        <w:numPr>
          <w:ilvl w:val="4"/>
          <w:numId w:val="3"/>
        </w:numPr>
      </w:pPr>
      <w:r>
        <w:t>Rotate</w:t>
      </w:r>
    </w:p>
    <w:p w:rsidR="00BA518A" w:rsidRDefault="00BA518A" w:rsidP="00BA0B7F">
      <w:pPr>
        <w:pStyle w:val="ListBullet"/>
        <w:numPr>
          <w:ilvl w:val="5"/>
          <w:numId w:val="3"/>
        </w:numPr>
      </w:pPr>
      <w:r>
        <w:t>90° L # 18 Pri</w:t>
      </w:r>
      <w:r w:rsidR="00BA0B7F">
        <w:t>o</w:t>
      </w:r>
      <w:r>
        <w:t xml:space="preserve"> 80 – 420 </w:t>
      </w:r>
      <w:r w:rsidR="00BA0B7F">
        <w:t>(80, 100, 120, …)</w:t>
      </w:r>
    </w:p>
    <w:p w:rsidR="00BA0B7F" w:rsidRDefault="00BA0B7F" w:rsidP="00BA0B7F">
      <w:pPr>
        <w:pStyle w:val="ListBullet"/>
        <w:numPr>
          <w:ilvl w:val="5"/>
          <w:numId w:val="3"/>
        </w:numPr>
      </w:pPr>
      <w:r>
        <w:t xml:space="preserve">90° </w:t>
      </w:r>
      <w:r>
        <w:t>R</w:t>
      </w:r>
      <w:r>
        <w:t xml:space="preserve"> # 18 Prio </w:t>
      </w:r>
      <w:r>
        <w:t>7</w:t>
      </w:r>
      <w:r>
        <w:t>0 – 4</w:t>
      </w:r>
      <w:r>
        <w:t>1</w:t>
      </w:r>
      <w:r>
        <w:t>0 (</w:t>
      </w:r>
      <w:r>
        <w:t>7</w:t>
      </w:r>
      <w:r>
        <w:t xml:space="preserve">0, </w:t>
      </w:r>
      <w:r>
        <w:t>9</w:t>
      </w:r>
      <w:r>
        <w:t>0, 1</w:t>
      </w:r>
      <w:r>
        <w:t>1</w:t>
      </w:r>
      <w:r>
        <w:t>0, …)</w:t>
      </w:r>
    </w:p>
    <w:p w:rsidR="00BA0B7F" w:rsidRDefault="00BA0B7F" w:rsidP="00BA0B7F">
      <w:pPr>
        <w:pStyle w:val="ListBullet"/>
        <w:numPr>
          <w:ilvl w:val="5"/>
          <w:numId w:val="3"/>
        </w:numPr>
      </w:pPr>
      <w:r>
        <w:t>18</w:t>
      </w:r>
      <w:r>
        <w:t xml:space="preserve">0° # </w:t>
      </w:r>
      <w:r>
        <w:t>6</w:t>
      </w:r>
      <w:r>
        <w:t xml:space="preserve"> Prio </w:t>
      </w:r>
      <w:r>
        <w:t>10</w:t>
      </w:r>
      <w:r>
        <w:t xml:space="preserve"> – </w:t>
      </w:r>
      <w:r>
        <w:t>60</w:t>
      </w:r>
      <w:r>
        <w:t xml:space="preserve"> (</w:t>
      </w:r>
      <w:r>
        <w:t>10</w:t>
      </w:r>
      <w:r>
        <w:t xml:space="preserve">, </w:t>
      </w:r>
      <w:r>
        <w:t>20</w:t>
      </w:r>
      <w:r>
        <w:t xml:space="preserve">, </w:t>
      </w:r>
      <w:r>
        <w:t>30</w:t>
      </w:r>
      <w:r>
        <w:t>, …)</w:t>
      </w:r>
    </w:p>
    <w:p w:rsidR="00BA0B7F" w:rsidRDefault="0026663D" w:rsidP="00BA518A">
      <w:pPr>
        <w:pStyle w:val="ListBullet"/>
        <w:numPr>
          <w:ilvl w:val="4"/>
          <w:numId w:val="3"/>
        </w:numPr>
      </w:pPr>
      <w:r>
        <w:t>Forward</w:t>
      </w:r>
    </w:p>
    <w:p w:rsidR="0026663D" w:rsidRDefault="0026663D" w:rsidP="0026663D">
      <w:pPr>
        <w:pStyle w:val="ListBullet"/>
        <w:numPr>
          <w:ilvl w:val="5"/>
          <w:numId w:val="3"/>
        </w:numPr>
      </w:pPr>
      <w:r>
        <w:t>1 # 18 490 – 650 (490, 500, 510, .</w:t>
      </w:r>
      <w:r w:rsidR="002E4D4B">
        <w:t>.</w:t>
      </w:r>
      <w:r>
        <w:t>.)</w:t>
      </w:r>
    </w:p>
    <w:p w:rsidR="0026663D" w:rsidRDefault="0026663D" w:rsidP="0026663D">
      <w:pPr>
        <w:pStyle w:val="ListBullet"/>
        <w:numPr>
          <w:ilvl w:val="5"/>
          <w:numId w:val="3"/>
        </w:numPr>
      </w:pPr>
      <w:r>
        <w:t>2</w:t>
      </w:r>
      <w:r>
        <w:t xml:space="preserve"> # </w:t>
      </w:r>
      <w:r>
        <w:t>12</w:t>
      </w:r>
      <w:r>
        <w:t> </w:t>
      </w:r>
      <w:r>
        <w:t>670</w:t>
      </w:r>
      <w:r>
        <w:t xml:space="preserve"> – </w:t>
      </w:r>
      <w:r w:rsidR="002E4D4B">
        <w:t>7</w:t>
      </w:r>
      <w:r>
        <w:t>80</w:t>
      </w:r>
      <w:r>
        <w:t xml:space="preserve"> (</w:t>
      </w:r>
      <w:r w:rsidR="002E4D4B">
        <w:t>670</w:t>
      </w:r>
      <w:r>
        <w:t xml:space="preserve">, </w:t>
      </w:r>
      <w:r w:rsidR="002E4D4B">
        <w:t>680</w:t>
      </w:r>
      <w:r>
        <w:t xml:space="preserve">, </w:t>
      </w:r>
      <w:r w:rsidR="002E4D4B">
        <w:t>690</w:t>
      </w:r>
      <w:r>
        <w:t>, .</w:t>
      </w:r>
      <w:r w:rsidR="002E4D4B">
        <w:t>.</w:t>
      </w:r>
      <w:r>
        <w:t>.)</w:t>
      </w:r>
    </w:p>
    <w:p w:rsidR="002E4D4B" w:rsidRDefault="002E4D4B" w:rsidP="0026663D">
      <w:pPr>
        <w:pStyle w:val="ListBullet"/>
        <w:numPr>
          <w:ilvl w:val="5"/>
          <w:numId w:val="3"/>
        </w:numPr>
      </w:pPr>
      <w:r>
        <w:t>3 # 6 790 – 840 (790, 800, 810, …)</w:t>
      </w:r>
    </w:p>
    <w:p w:rsidR="002E4D4B" w:rsidRDefault="002E4D4B" w:rsidP="002E4D4B">
      <w:pPr>
        <w:pStyle w:val="ListBullet"/>
        <w:numPr>
          <w:ilvl w:val="4"/>
          <w:numId w:val="3"/>
        </w:numPr>
      </w:pPr>
      <w:r>
        <w:t>Backwards</w:t>
      </w:r>
    </w:p>
    <w:p w:rsidR="002E4D4B" w:rsidRDefault="002E4D4B" w:rsidP="002E4D4B">
      <w:pPr>
        <w:pStyle w:val="ListBullet"/>
        <w:numPr>
          <w:ilvl w:val="5"/>
          <w:numId w:val="3"/>
        </w:numPr>
      </w:pPr>
      <w:r>
        <w:t>1 # 6 430 – 480 (430, 440, 450, …)</w:t>
      </w:r>
    </w:p>
    <w:p w:rsidR="002E4D4B" w:rsidRDefault="002E4D4B" w:rsidP="002E4D4B">
      <w:pPr>
        <w:pStyle w:val="ListBullet"/>
        <w:numPr>
          <w:ilvl w:val="3"/>
          <w:numId w:val="3"/>
        </w:numPr>
      </w:pPr>
      <w:r>
        <w:t>Priority</w:t>
      </w:r>
    </w:p>
    <w:p w:rsidR="002E4D4B" w:rsidRDefault="002E4D4B" w:rsidP="002E4D4B">
      <w:pPr>
        <w:pStyle w:val="ListBullet"/>
        <w:numPr>
          <w:ilvl w:val="4"/>
          <w:numId w:val="3"/>
        </w:numPr>
      </w:pPr>
      <w:r>
        <w:t>Unique value</w:t>
      </w:r>
    </w:p>
    <w:p w:rsidR="00F54335" w:rsidRDefault="00F54335" w:rsidP="00F54335">
      <w:pPr>
        <w:pStyle w:val="ListBullet"/>
        <w:numPr>
          <w:ilvl w:val="2"/>
          <w:numId w:val="3"/>
        </w:numPr>
      </w:pPr>
      <w:r>
        <w:t>Flag</w:t>
      </w:r>
    </w:p>
    <w:p w:rsidR="00F54335" w:rsidRDefault="00F54335" w:rsidP="00F54335">
      <w:pPr>
        <w:pStyle w:val="ListBullet"/>
        <w:numPr>
          <w:ilvl w:val="2"/>
          <w:numId w:val="3"/>
        </w:numPr>
      </w:pPr>
      <w:r>
        <w:t>Movements tile</w:t>
      </w:r>
    </w:p>
    <w:p w:rsidR="00F54335" w:rsidRDefault="00F54335" w:rsidP="00F54335">
      <w:pPr>
        <w:pStyle w:val="ListBullet"/>
        <w:numPr>
          <w:ilvl w:val="2"/>
          <w:numId w:val="3"/>
        </w:numPr>
      </w:pPr>
      <w:r>
        <w:t>Special field (backup)</w:t>
      </w:r>
    </w:p>
    <w:p w:rsidR="00F54335" w:rsidRDefault="00F54335" w:rsidP="00F54335">
      <w:pPr>
        <w:pStyle w:val="ListBullet"/>
        <w:numPr>
          <w:ilvl w:val="2"/>
          <w:numId w:val="3"/>
        </w:numPr>
      </w:pPr>
      <w:r>
        <w:t>Laser</w:t>
      </w:r>
    </w:p>
    <w:p w:rsidR="00F54335" w:rsidRDefault="00F54335" w:rsidP="00F54335">
      <w:pPr>
        <w:pStyle w:val="ListBullet"/>
        <w:numPr>
          <w:ilvl w:val="2"/>
          <w:numId w:val="3"/>
        </w:numPr>
      </w:pPr>
      <w:r>
        <w:t>Walls</w:t>
      </w:r>
    </w:p>
    <w:p w:rsidR="00F54335" w:rsidRDefault="00826BD7" w:rsidP="00F54335">
      <w:pPr>
        <w:pStyle w:val="ListBullet"/>
        <w:numPr>
          <w:ilvl w:val="2"/>
          <w:numId w:val="3"/>
        </w:numPr>
      </w:pPr>
      <w:r>
        <w:t>Holes</w:t>
      </w:r>
    </w:p>
    <w:p w:rsidR="00826BD7" w:rsidRDefault="00826BD7" w:rsidP="00F54335">
      <w:pPr>
        <w:pStyle w:val="ListBullet"/>
        <w:numPr>
          <w:ilvl w:val="2"/>
          <w:numId w:val="3"/>
        </w:numPr>
      </w:pPr>
      <w:r>
        <w:t>Round (=</w:t>
      </w:r>
      <w:r w:rsidR="000C64A8">
        <w:t xml:space="preserve"> 5 phases)</w:t>
      </w:r>
    </w:p>
    <w:p w:rsidR="00361972" w:rsidRDefault="00361972" w:rsidP="00361972">
      <w:pPr>
        <w:pStyle w:val="ListBullet"/>
        <w:numPr>
          <w:ilvl w:val="3"/>
          <w:numId w:val="3"/>
        </w:numPr>
      </w:pPr>
      <w:r>
        <w:t>Before the round</w:t>
      </w:r>
    </w:p>
    <w:p w:rsidR="00361972" w:rsidRDefault="00361972" w:rsidP="00361972">
      <w:pPr>
        <w:pStyle w:val="ListBullet"/>
        <w:numPr>
          <w:ilvl w:val="4"/>
          <w:numId w:val="3"/>
        </w:numPr>
      </w:pPr>
      <w:r>
        <w:t>Deal cards</w:t>
      </w:r>
    </w:p>
    <w:p w:rsidR="00361972" w:rsidRDefault="00361972" w:rsidP="00361972">
      <w:pPr>
        <w:pStyle w:val="ListBullet"/>
        <w:numPr>
          <w:ilvl w:val="4"/>
          <w:numId w:val="3"/>
        </w:numPr>
      </w:pPr>
      <w:r>
        <w:t>Robots have</w:t>
      </w:r>
      <w:r w:rsidR="004516EC">
        <w:t>/get placements</w:t>
      </w:r>
    </w:p>
    <w:p w:rsidR="004516EC" w:rsidRDefault="004516EC" w:rsidP="00361972">
      <w:pPr>
        <w:pStyle w:val="ListBullet"/>
        <w:numPr>
          <w:ilvl w:val="4"/>
          <w:numId w:val="3"/>
        </w:numPr>
      </w:pPr>
      <w:r>
        <w:lastRenderedPageBreak/>
        <w:t>Make program</w:t>
      </w:r>
    </w:p>
    <w:p w:rsidR="004516EC" w:rsidRDefault="004516EC" w:rsidP="00361972">
      <w:pPr>
        <w:pStyle w:val="ListBullet"/>
        <w:numPr>
          <w:ilvl w:val="4"/>
          <w:numId w:val="3"/>
        </w:numPr>
      </w:pPr>
      <w:r>
        <w:t>Confirm program</w:t>
      </w:r>
    </w:p>
    <w:p w:rsidR="004516EC" w:rsidRDefault="004516EC" w:rsidP="004516EC">
      <w:pPr>
        <w:pStyle w:val="ListBullet"/>
        <w:numPr>
          <w:ilvl w:val="3"/>
          <w:numId w:val="3"/>
        </w:numPr>
      </w:pPr>
      <w:r>
        <w:t>During the round</w:t>
      </w:r>
    </w:p>
    <w:p w:rsidR="004516EC" w:rsidRDefault="0087756A" w:rsidP="004516EC">
      <w:pPr>
        <w:pStyle w:val="ListBullet"/>
        <w:numPr>
          <w:ilvl w:val="4"/>
          <w:numId w:val="3"/>
        </w:numPr>
      </w:pPr>
      <w:r>
        <w:t>Program cards are locked</w:t>
      </w:r>
    </w:p>
    <w:p w:rsidR="0087756A" w:rsidRDefault="0087756A" w:rsidP="004516EC">
      <w:pPr>
        <w:pStyle w:val="ListBullet"/>
        <w:numPr>
          <w:ilvl w:val="4"/>
          <w:numId w:val="3"/>
        </w:numPr>
      </w:pPr>
      <w:r>
        <w:t>Phase</w:t>
      </w:r>
    </w:p>
    <w:p w:rsidR="0087756A" w:rsidRDefault="0087756A" w:rsidP="0087756A">
      <w:pPr>
        <w:pStyle w:val="ListBullet"/>
        <w:numPr>
          <w:ilvl w:val="3"/>
          <w:numId w:val="3"/>
        </w:numPr>
      </w:pPr>
      <w:r>
        <w:t>After the round</w:t>
      </w:r>
    </w:p>
    <w:p w:rsidR="0087756A" w:rsidRDefault="0087756A" w:rsidP="0087756A">
      <w:pPr>
        <w:pStyle w:val="ListBullet"/>
        <w:numPr>
          <w:ilvl w:val="4"/>
          <w:numId w:val="3"/>
        </w:numPr>
      </w:pPr>
      <w:r>
        <w:t>Repair damage</w:t>
      </w:r>
    </w:p>
    <w:p w:rsidR="0087756A" w:rsidRDefault="0087756A" w:rsidP="0087756A">
      <w:pPr>
        <w:pStyle w:val="ListBullet"/>
        <w:numPr>
          <w:ilvl w:val="4"/>
          <w:numId w:val="3"/>
        </w:numPr>
      </w:pPr>
      <w:r>
        <w:t>Powerdown</w:t>
      </w:r>
    </w:p>
    <w:p w:rsidR="0087756A" w:rsidRDefault="0087756A" w:rsidP="0087756A">
      <w:pPr>
        <w:pStyle w:val="ListBullet"/>
        <w:numPr>
          <w:ilvl w:val="4"/>
          <w:numId w:val="3"/>
        </w:numPr>
      </w:pPr>
      <w:r>
        <w:t>Deal option cards</w:t>
      </w:r>
    </w:p>
    <w:p w:rsidR="000C64A8" w:rsidRDefault="000C64A8" w:rsidP="00F54335">
      <w:pPr>
        <w:pStyle w:val="ListBullet"/>
        <w:numPr>
          <w:ilvl w:val="2"/>
          <w:numId w:val="3"/>
        </w:numPr>
      </w:pPr>
      <w:r>
        <w:t>Phase</w:t>
      </w:r>
    </w:p>
    <w:p w:rsidR="002E4D4B" w:rsidRDefault="002E4D4B" w:rsidP="002E4D4B">
      <w:pPr>
        <w:pStyle w:val="ListBullet"/>
        <w:numPr>
          <w:ilvl w:val="3"/>
          <w:numId w:val="3"/>
        </w:numPr>
      </w:pPr>
      <w:r>
        <w:t>Turn program card</w:t>
      </w:r>
    </w:p>
    <w:p w:rsidR="002E4D4B" w:rsidRDefault="002E4D4B" w:rsidP="002E4D4B">
      <w:pPr>
        <w:pStyle w:val="ListBullet"/>
        <w:numPr>
          <w:ilvl w:val="3"/>
          <w:numId w:val="3"/>
        </w:numPr>
      </w:pPr>
      <w:r>
        <w:t xml:space="preserve">Move </w:t>
      </w:r>
    </w:p>
    <w:p w:rsidR="002E4D4B" w:rsidRDefault="002E4D4B" w:rsidP="002E4D4B">
      <w:pPr>
        <w:pStyle w:val="ListBullet"/>
        <w:numPr>
          <w:ilvl w:val="4"/>
          <w:numId w:val="3"/>
        </w:numPr>
      </w:pPr>
      <w:r>
        <w:t>robots by priority</w:t>
      </w:r>
    </w:p>
    <w:p w:rsidR="002E4D4B" w:rsidRDefault="002E4D4B" w:rsidP="002E4D4B">
      <w:pPr>
        <w:pStyle w:val="ListBullet"/>
        <w:numPr>
          <w:ilvl w:val="4"/>
          <w:numId w:val="3"/>
        </w:numPr>
      </w:pPr>
      <w:r>
        <w:t>conveyor belt</w:t>
      </w:r>
    </w:p>
    <w:p w:rsidR="002E4D4B" w:rsidRDefault="002E4D4B" w:rsidP="002E4D4B">
      <w:pPr>
        <w:pStyle w:val="ListBullet"/>
        <w:numPr>
          <w:ilvl w:val="4"/>
          <w:numId w:val="3"/>
        </w:numPr>
      </w:pPr>
      <w:r>
        <w:t>gears</w:t>
      </w:r>
    </w:p>
    <w:p w:rsidR="002E4D4B" w:rsidRDefault="002E4D4B" w:rsidP="002E4D4B">
      <w:pPr>
        <w:pStyle w:val="ListBullet"/>
        <w:numPr>
          <w:ilvl w:val="3"/>
          <w:numId w:val="3"/>
        </w:numPr>
      </w:pPr>
      <w:r>
        <w:t>Activate lasers</w:t>
      </w:r>
    </w:p>
    <w:p w:rsidR="002E4D4B" w:rsidRDefault="002E4D4B" w:rsidP="002E4D4B">
      <w:pPr>
        <w:pStyle w:val="ListBullet"/>
        <w:numPr>
          <w:ilvl w:val="3"/>
          <w:numId w:val="3"/>
        </w:numPr>
      </w:pPr>
      <w:r>
        <w:t>Tally damage</w:t>
      </w:r>
    </w:p>
    <w:p w:rsidR="002E4D4B" w:rsidRDefault="002E4D4B" w:rsidP="002E4D4B">
      <w:pPr>
        <w:pStyle w:val="ListBullet"/>
        <w:numPr>
          <w:ilvl w:val="3"/>
          <w:numId w:val="3"/>
        </w:numPr>
      </w:pPr>
      <w:r>
        <w:t>Move backup</w:t>
      </w:r>
    </w:p>
    <w:p w:rsidR="002E4D4B" w:rsidRDefault="002E4D4B" w:rsidP="002E4D4B">
      <w:pPr>
        <w:pStyle w:val="ListBullet"/>
        <w:numPr>
          <w:ilvl w:val="3"/>
          <w:numId w:val="3"/>
        </w:numPr>
      </w:pPr>
      <w:r>
        <w:t>Registers flags</w:t>
      </w:r>
    </w:p>
    <w:p w:rsidR="000C64A8" w:rsidRDefault="000C64A8" w:rsidP="001300B2">
      <w:pPr>
        <w:pStyle w:val="ListBullet"/>
        <w:numPr>
          <w:ilvl w:val="0"/>
          <w:numId w:val="0"/>
        </w:numPr>
        <w:ind w:left="2160"/>
      </w:pPr>
    </w:p>
    <w:p w:rsidR="000C64A8" w:rsidRDefault="000C64A8" w:rsidP="00F54335">
      <w:pPr>
        <w:pStyle w:val="ListBullet"/>
        <w:numPr>
          <w:ilvl w:val="2"/>
          <w:numId w:val="3"/>
        </w:numPr>
      </w:pPr>
      <w:r>
        <w:t>Deal cards</w:t>
      </w:r>
    </w:p>
    <w:p w:rsidR="000C64A8" w:rsidRDefault="000C64A8" w:rsidP="00F54335">
      <w:pPr>
        <w:pStyle w:val="ListBullet"/>
        <w:numPr>
          <w:ilvl w:val="2"/>
          <w:numId w:val="3"/>
        </w:numPr>
      </w:pPr>
      <w:r>
        <w:t>Make a program (max 5 cards)</w:t>
      </w:r>
    </w:p>
    <w:p w:rsidR="000C64A8" w:rsidRDefault="000C64A8" w:rsidP="00F54335">
      <w:pPr>
        <w:pStyle w:val="ListBullet"/>
        <w:numPr>
          <w:ilvl w:val="2"/>
          <w:numId w:val="3"/>
        </w:numPr>
      </w:pPr>
      <w:r>
        <w:t>Move robots</w:t>
      </w:r>
    </w:p>
    <w:p w:rsidR="000C64A8" w:rsidRDefault="000C64A8" w:rsidP="00F54335">
      <w:pPr>
        <w:pStyle w:val="ListBullet"/>
        <w:numPr>
          <w:ilvl w:val="2"/>
          <w:numId w:val="3"/>
        </w:numPr>
      </w:pPr>
      <w:r>
        <w:t>Visit flags</w:t>
      </w:r>
    </w:p>
    <w:p w:rsidR="000C64A8" w:rsidRDefault="000C64A8" w:rsidP="00F54335">
      <w:pPr>
        <w:pStyle w:val="ListBullet"/>
        <w:numPr>
          <w:ilvl w:val="2"/>
          <w:numId w:val="3"/>
        </w:numPr>
      </w:pPr>
      <w:r>
        <w:t>Leave backup</w:t>
      </w:r>
    </w:p>
    <w:p w:rsidR="000C64A8" w:rsidRDefault="009F47D4" w:rsidP="00F54335">
      <w:pPr>
        <w:pStyle w:val="ListBullet"/>
        <w:numPr>
          <w:ilvl w:val="2"/>
          <w:numId w:val="3"/>
        </w:numPr>
      </w:pPr>
      <w:r>
        <w:lastRenderedPageBreak/>
        <w:t>Activate lasers</w:t>
      </w:r>
    </w:p>
    <w:p w:rsidR="009F47D4" w:rsidRDefault="009F47D4" w:rsidP="00F54335">
      <w:pPr>
        <w:pStyle w:val="ListBullet"/>
        <w:numPr>
          <w:ilvl w:val="2"/>
          <w:numId w:val="3"/>
        </w:numPr>
      </w:pPr>
      <w:r>
        <w:t>Take fire</w:t>
      </w:r>
    </w:p>
    <w:p w:rsidR="009F47D4" w:rsidRDefault="009F47D4" w:rsidP="00F54335">
      <w:pPr>
        <w:pStyle w:val="ListBullet"/>
        <w:numPr>
          <w:ilvl w:val="2"/>
          <w:numId w:val="3"/>
        </w:numPr>
      </w:pPr>
      <w:r>
        <w:t>Damage</w:t>
      </w:r>
    </w:p>
    <w:p w:rsidR="009F47D4" w:rsidRDefault="00A11D42" w:rsidP="00F54335">
      <w:pPr>
        <w:pStyle w:val="ListBullet"/>
        <w:numPr>
          <w:ilvl w:val="2"/>
          <w:numId w:val="3"/>
        </w:numPr>
      </w:pPr>
      <w:r>
        <w:t>Repair</w:t>
      </w:r>
    </w:p>
    <w:p w:rsidR="00A11D42" w:rsidRDefault="00A11D42" w:rsidP="00F54335">
      <w:pPr>
        <w:pStyle w:val="ListBullet"/>
        <w:numPr>
          <w:ilvl w:val="2"/>
          <w:numId w:val="3"/>
        </w:numPr>
      </w:pPr>
      <w:r>
        <w:t>Get totaled</w:t>
      </w:r>
    </w:p>
    <w:p w:rsidR="00A11D42" w:rsidRDefault="00A11D42" w:rsidP="00F54335">
      <w:pPr>
        <w:pStyle w:val="ListBullet"/>
        <w:numPr>
          <w:ilvl w:val="2"/>
          <w:numId w:val="3"/>
        </w:numPr>
      </w:pPr>
      <w:r>
        <w:t>Only one robot per tile</w:t>
      </w:r>
    </w:p>
    <w:p w:rsidR="00A11D42" w:rsidRDefault="00A11D42" w:rsidP="00F54335">
      <w:pPr>
        <w:pStyle w:val="ListBullet"/>
        <w:numPr>
          <w:ilvl w:val="2"/>
          <w:numId w:val="3"/>
        </w:numPr>
      </w:pPr>
      <w:r>
        <w:t>Highest priority moves first</w:t>
      </w:r>
    </w:p>
    <w:p w:rsidR="00A11D42" w:rsidRDefault="00A11D42" w:rsidP="001300B2">
      <w:pPr>
        <w:pStyle w:val="ListBullet"/>
        <w:numPr>
          <w:ilvl w:val="0"/>
          <w:numId w:val="0"/>
        </w:numPr>
        <w:ind w:left="2160"/>
      </w:pPr>
    </w:p>
    <w:p w:rsidR="00A11D42" w:rsidRDefault="00A11D42" w:rsidP="00FB6957">
      <w:pPr>
        <w:pStyle w:val="ListBullet"/>
        <w:numPr>
          <w:ilvl w:val="2"/>
          <w:numId w:val="3"/>
        </w:numPr>
      </w:pPr>
      <w:r>
        <w:t>Multiplayer</w:t>
      </w:r>
    </w:p>
    <w:p w:rsidR="00A11D42" w:rsidRDefault="001300B2" w:rsidP="00F54335">
      <w:pPr>
        <w:pStyle w:val="ListBullet"/>
        <w:numPr>
          <w:ilvl w:val="2"/>
          <w:numId w:val="3"/>
        </w:numPr>
      </w:pPr>
      <w:r>
        <w:t>Game over</w:t>
      </w:r>
    </w:p>
    <w:p w:rsidR="001300B2" w:rsidRDefault="001300B2" w:rsidP="001300B2">
      <w:pPr>
        <w:pStyle w:val="ListBullet"/>
        <w:numPr>
          <w:ilvl w:val="2"/>
          <w:numId w:val="3"/>
        </w:numPr>
      </w:pPr>
      <w:r>
        <w:t>Difficulty</w:t>
      </w:r>
    </w:p>
    <w:p w:rsidR="00FB6957" w:rsidRDefault="00FB6957" w:rsidP="001300B2">
      <w:pPr>
        <w:pStyle w:val="ListBullet"/>
        <w:numPr>
          <w:ilvl w:val="2"/>
          <w:numId w:val="3"/>
        </w:numPr>
      </w:pPr>
      <w:r>
        <w:t>Default boards</w:t>
      </w:r>
    </w:p>
    <w:p w:rsidR="005C56AE" w:rsidRDefault="005C56AE" w:rsidP="005C56AE">
      <w:pPr>
        <w:pStyle w:val="ListBullet"/>
        <w:numPr>
          <w:ilvl w:val="1"/>
          <w:numId w:val="3"/>
        </w:numPr>
      </w:pPr>
      <w:r>
        <w:t>First iteration</w:t>
      </w:r>
    </w:p>
    <w:p w:rsidR="005C56AE" w:rsidRDefault="00E7502B" w:rsidP="005C56AE">
      <w:pPr>
        <w:pStyle w:val="ListBullet"/>
        <w:numPr>
          <w:ilvl w:val="2"/>
          <w:numId w:val="3"/>
        </w:numPr>
      </w:pPr>
      <w:r>
        <w:t xml:space="preserve">To have all </w:t>
      </w:r>
      <w:r w:rsidR="00E35DDD">
        <w:t>infrastructure in place</w:t>
      </w:r>
    </w:p>
    <w:p w:rsidR="00E35DDD" w:rsidRDefault="00E669EB" w:rsidP="005C56AE">
      <w:pPr>
        <w:pStyle w:val="ListBullet"/>
        <w:numPr>
          <w:ilvl w:val="2"/>
          <w:numId w:val="3"/>
        </w:numPr>
      </w:pPr>
      <w:r>
        <w:t xml:space="preserve">To have a </w:t>
      </w:r>
      <w:proofErr w:type="gramStart"/>
      <w:r>
        <w:t>two dimensional</w:t>
      </w:r>
      <w:proofErr w:type="gramEnd"/>
      <w:r>
        <w:t xml:space="preserve"> grid where it’s possible to add a Game Piece on the Game Board.</w:t>
      </w:r>
    </w:p>
    <w:p w:rsidR="008224BE" w:rsidRDefault="008224BE" w:rsidP="008224BE">
      <w:pPr>
        <w:pStyle w:val="ListBullet"/>
      </w:pPr>
      <w:r>
        <w:t>Subtask 3</w:t>
      </w:r>
    </w:p>
    <w:p w:rsidR="008224BE" w:rsidRDefault="008224BE" w:rsidP="008224BE">
      <w:pPr>
        <w:pStyle w:val="ListBullet"/>
        <w:numPr>
          <w:ilvl w:val="1"/>
          <w:numId w:val="3"/>
        </w:numPr>
      </w:pPr>
      <w:r>
        <w:t>Project method chosen: XP</w:t>
      </w:r>
    </w:p>
    <w:p w:rsidR="008224BE" w:rsidRDefault="008224BE" w:rsidP="008224BE">
      <w:pPr>
        <w:pStyle w:val="ListBullet"/>
        <w:numPr>
          <w:ilvl w:val="1"/>
          <w:numId w:val="3"/>
        </w:numPr>
      </w:pPr>
      <w:r>
        <w:t>Communication outside meetings: Slack</w:t>
      </w:r>
    </w:p>
    <w:p w:rsidR="003F3631" w:rsidRDefault="00D42DAF" w:rsidP="008224BE">
      <w:pPr>
        <w:pStyle w:val="ListBullet"/>
        <w:numPr>
          <w:ilvl w:val="1"/>
          <w:numId w:val="3"/>
        </w:numPr>
      </w:pPr>
      <w:r>
        <w:t>Distribution of tasks: Trello</w:t>
      </w:r>
    </w:p>
    <w:p w:rsidR="008224BE" w:rsidRDefault="003F3631" w:rsidP="008224BE">
      <w:pPr>
        <w:pStyle w:val="ListBullet"/>
        <w:numPr>
          <w:ilvl w:val="1"/>
          <w:numId w:val="3"/>
        </w:numPr>
      </w:pPr>
      <w:r>
        <w:t>Work follow-up: Trello</w:t>
      </w:r>
    </w:p>
    <w:p w:rsidR="00D42DAF" w:rsidRDefault="00D42DAF" w:rsidP="008224BE">
      <w:pPr>
        <w:pStyle w:val="ListBullet"/>
        <w:numPr>
          <w:ilvl w:val="1"/>
          <w:numId w:val="3"/>
        </w:numPr>
      </w:pPr>
      <w:r>
        <w:t>Files and storage: GitHub</w:t>
      </w:r>
    </w:p>
    <w:p w:rsidR="00E207D0" w:rsidRDefault="00E207D0" w:rsidP="00E207D0">
      <w:pPr>
        <w:pStyle w:val="ListBullet"/>
      </w:pPr>
      <w:r>
        <w:t>Subtask 4</w:t>
      </w:r>
    </w:p>
    <w:p w:rsidR="007E41DD" w:rsidRDefault="00E207D0" w:rsidP="00B4027C">
      <w:pPr>
        <w:pStyle w:val="ListBullet"/>
        <w:numPr>
          <w:ilvl w:val="1"/>
          <w:numId w:val="3"/>
        </w:numPr>
      </w:pPr>
      <w:r>
        <w:t>*on our GitHub repo*</w:t>
      </w:r>
      <w:bookmarkStart w:id="0" w:name="_GoBack"/>
      <w:bookmarkEnd w:id="0"/>
    </w:p>
    <w:sectPr w:rsidR="007E41D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61F" w:rsidRDefault="000A261F">
      <w:r>
        <w:separator/>
      </w:r>
    </w:p>
    <w:p w:rsidR="000A261F" w:rsidRDefault="000A261F"/>
  </w:endnote>
  <w:endnote w:type="continuationSeparator" w:id="0">
    <w:p w:rsidR="000A261F" w:rsidRDefault="000A261F">
      <w:r>
        <w:continuationSeparator/>
      </w:r>
    </w:p>
    <w:p w:rsidR="000A261F" w:rsidRDefault="000A2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41DD" w:rsidRDefault="000A261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61F" w:rsidRDefault="000A261F">
      <w:r>
        <w:separator/>
      </w:r>
    </w:p>
    <w:p w:rsidR="000A261F" w:rsidRDefault="000A261F"/>
  </w:footnote>
  <w:footnote w:type="continuationSeparator" w:id="0">
    <w:p w:rsidR="000A261F" w:rsidRDefault="000A261F">
      <w:r>
        <w:continuationSeparator/>
      </w:r>
    </w:p>
    <w:p w:rsidR="000A261F" w:rsidRDefault="000A26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CC"/>
    <w:rsid w:val="000A261F"/>
    <w:rsid w:val="000C64A8"/>
    <w:rsid w:val="001300B2"/>
    <w:rsid w:val="0026663D"/>
    <w:rsid w:val="002E4D4B"/>
    <w:rsid w:val="003039C6"/>
    <w:rsid w:val="00361972"/>
    <w:rsid w:val="003F3631"/>
    <w:rsid w:val="004516EC"/>
    <w:rsid w:val="00463148"/>
    <w:rsid w:val="005259CC"/>
    <w:rsid w:val="005C56AE"/>
    <w:rsid w:val="007410C2"/>
    <w:rsid w:val="007E41DD"/>
    <w:rsid w:val="008224BE"/>
    <w:rsid w:val="00826BD7"/>
    <w:rsid w:val="00833092"/>
    <w:rsid w:val="0087756A"/>
    <w:rsid w:val="009F47D4"/>
    <w:rsid w:val="00A11D42"/>
    <w:rsid w:val="00B4027C"/>
    <w:rsid w:val="00BA0B7F"/>
    <w:rsid w:val="00BA518A"/>
    <w:rsid w:val="00BC408D"/>
    <w:rsid w:val="00CC7A2B"/>
    <w:rsid w:val="00D27032"/>
    <w:rsid w:val="00D42DAF"/>
    <w:rsid w:val="00E207D0"/>
    <w:rsid w:val="00E35DDD"/>
    <w:rsid w:val="00E669EB"/>
    <w:rsid w:val="00E7502B"/>
    <w:rsid w:val="00F54335"/>
    <w:rsid w:val="00FB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CE22E6"/>
  <w15:chartTrackingRefBased/>
  <w15:docId w15:val="{6D4BF523-37DC-5949-BEBD-0CD472E2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anhein/Library/Containers/com.microsoft.Word/Data/Library/Application%20Support/Microsoft/Office/16.0/DTS/en-US%7bE4F2FCB4-A7CD-0842-B06E-A71D3E3BEBD9%7d/%7b2C4C61F0-1319-C246-9A69-FCE40842325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42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Scheie Hein</dc:creator>
  <cp:keywords/>
  <dc:description/>
  <cp:lastModifiedBy>Christian Scheie Hein</cp:lastModifiedBy>
  <cp:revision>28</cp:revision>
  <dcterms:created xsi:type="dcterms:W3CDTF">2019-01-30T11:59:00Z</dcterms:created>
  <dcterms:modified xsi:type="dcterms:W3CDTF">2019-02-01T13:44:00Z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